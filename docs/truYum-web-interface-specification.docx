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113AC9">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113AC9">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r>
        <w:t>Git Project Cloning</w:t>
      </w:r>
      <w:bookmarkEnd w:id="20"/>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lastRenderedPageBreak/>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113AC9"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lastRenderedPageBreak/>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lastRenderedPageBreak/>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113AC9">
            <w:pPr>
              <w:spacing w:before="80" w:after="80"/>
              <w:jc w:val="both"/>
              <w:rPr>
                <w:rFonts w:cs="Arial"/>
              </w:rPr>
            </w:pPr>
            <w:r>
              <w:rPr>
                <w:rFonts w:cs="Arial"/>
              </w:rPr>
              <w:t>Menu</w:t>
            </w:r>
          </w:p>
        </w:tc>
        <w:tc>
          <w:tcPr>
            <w:tcW w:w="2114" w:type="dxa"/>
          </w:tcPr>
          <w:p w:rsidR="00246A63" w:rsidRDefault="00246A63" w:rsidP="00113AC9">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113AC9">
            <w:pPr>
              <w:spacing w:before="80" w:after="80"/>
              <w:jc w:val="both"/>
              <w:rPr>
                <w:rFonts w:cs="Arial"/>
              </w:rPr>
            </w:pPr>
            <w:r>
              <w:rPr>
                <w:rFonts w:cs="Arial"/>
              </w:rPr>
              <w:t>Cart</w:t>
            </w:r>
          </w:p>
        </w:tc>
        <w:tc>
          <w:tcPr>
            <w:tcW w:w="2114" w:type="dxa"/>
          </w:tcPr>
          <w:p w:rsidR="00246A63" w:rsidRDefault="00246A63" w:rsidP="00113AC9">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lastRenderedPageBreak/>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29" w:name="_Toc11657923"/>
      <w:r>
        <w:t xml:space="preserve">Edit </w:t>
      </w:r>
      <w:r w:rsidR="003C1167">
        <w:t>Menu Item</w:t>
      </w:r>
      <w:r>
        <w:t xml:space="preserve"> Status</w:t>
      </w:r>
      <w:bookmarkEnd w:id="29"/>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113AC9">
        <w:tc>
          <w:tcPr>
            <w:tcW w:w="1661" w:type="dxa"/>
            <w:shd w:val="clear" w:color="auto" w:fill="F4B083" w:themeFill="accent2" w:themeFillTint="99"/>
          </w:tcPr>
          <w:p w:rsidR="00DD643F" w:rsidRPr="001363C4" w:rsidRDefault="00DD643F" w:rsidP="00113AC9">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113AC9">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113AC9">
            <w:pPr>
              <w:spacing w:before="80" w:after="80"/>
              <w:jc w:val="both"/>
              <w:rPr>
                <w:rFonts w:cs="Arial"/>
                <w:b/>
              </w:rPr>
            </w:pPr>
            <w:r>
              <w:rPr>
                <w:rFonts w:cs="Arial"/>
                <w:b/>
              </w:rPr>
              <w:t>Description</w:t>
            </w:r>
          </w:p>
        </w:tc>
      </w:tr>
      <w:tr w:rsidR="00DD643F" w:rsidRPr="001363C4" w:rsidTr="00113AC9">
        <w:tc>
          <w:tcPr>
            <w:tcW w:w="1661" w:type="dxa"/>
          </w:tcPr>
          <w:p w:rsidR="00DD643F" w:rsidRDefault="00DD643F" w:rsidP="00113AC9">
            <w:pPr>
              <w:spacing w:before="80" w:after="80"/>
              <w:jc w:val="both"/>
              <w:rPr>
                <w:rFonts w:cs="Arial"/>
              </w:rPr>
            </w:pPr>
            <w:r>
              <w:rPr>
                <w:rFonts w:cs="Arial"/>
              </w:rPr>
              <w:t>Menu</w:t>
            </w:r>
          </w:p>
        </w:tc>
        <w:tc>
          <w:tcPr>
            <w:tcW w:w="2114" w:type="dxa"/>
          </w:tcPr>
          <w:p w:rsidR="00DD643F" w:rsidRDefault="00DD643F" w:rsidP="00113AC9">
            <w:pPr>
              <w:spacing w:before="80" w:after="80"/>
              <w:jc w:val="both"/>
              <w:rPr>
                <w:rFonts w:cs="Arial"/>
              </w:rPr>
            </w:pPr>
            <w:r>
              <w:rPr>
                <w:rFonts w:cs="Arial"/>
              </w:rPr>
              <w:t>Link</w:t>
            </w:r>
          </w:p>
        </w:tc>
        <w:tc>
          <w:tcPr>
            <w:tcW w:w="4140" w:type="dxa"/>
          </w:tcPr>
          <w:p w:rsidR="00DD643F" w:rsidRDefault="00DD643F" w:rsidP="00113AC9">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0" w:name="_Toc11657924"/>
      <w:r>
        <w:lastRenderedPageBreak/>
        <w:t>Add to Cart (</w:t>
      </w:r>
      <w:r w:rsidR="00500A1B">
        <w:t>TYUC</w:t>
      </w:r>
      <w:r>
        <w:t>004)</w:t>
      </w:r>
      <w:bookmarkEnd w:id="30"/>
    </w:p>
    <w:p w:rsidR="00C66ED9" w:rsidRDefault="003C1167" w:rsidP="00C66ED9">
      <w:pPr>
        <w:pStyle w:val="Heading2"/>
        <w:numPr>
          <w:ilvl w:val="1"/>
          <w:numId w:val="29"/>
        </w:numPr>
      </w:pPr>
      <w:bookmarkStart w:id="31" w:name="_Toc11657925"/>
      <w:r>
        <w:t>Menu Item</w:t>
      </w:r>
      <w:r w:rsidR="00C66ED9">
        <w:t xml:space="preserve"> List Customer (Add to Cart success)</w:t>
      </w:r>
      <w:bookmarkEnd w:id="31"/>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2" w:name="_Toc11657926"/>
      <w:r>
        <w:lastRenderedPageBreak/>
        <w:t>View Cart (</w:t>
      </w:r>
      <w:r w:rsidR="00500A1B">
        <w:t>TYUC</w:t>
      </w:r>
      <w:r>
        <w:t>005)</w:t>
      </w:r>
      <w:bookmarkEnd w:id="32"/>
    </w:p>
    <w:p w:rsidR="00135941" w:rsidRDefault="00135941" w:rsidP="00C66ED9">
      <w:pPr>
        <w:pStyle w:val="Heading2"/>
        <w:numPr>
          <w:ilvl w:val="1"/>
          <w:numId w:val="29"/>
        </w:numPr>
      </w:pPr>
      <w:bookmarkStart w:id="33" w:name="_Toc11657927"/>
      <w:r>
        <w:t>Cart</w:t>
      </w:r>
      <w:bookmarkEnd w:id="33"/>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733415" cy="31311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131185"/>
                    </a:xfrm>
                    <a:prstGeom prst="rect">
                      <a:avLst/>
                    </a:prstGeom>
                  </pic:spPr>
                </pic:pic>
              </a:graphicData>
            </a:graphic>
          </wp:inline>
        </w:drawing>
      </w:r>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rsidTr="00DD643F">
        <w:tblPrEx>
          <w:jc w:val="left"/>
        </w:tblPrEx>
        <w:tc>
          <w:tcPr>
            <w:tcW w:w="1661" w:type="dxa"/>
          </w:tcPr>
          <w:p w:rsidR="00DD643F" w:rsidRDefault="00DD643F" w:rsidP="00113AC9">
            <w:pPr>
              <w:spacing w:before="80" w:after="80"/>
              <w:jc w:val="both"/>
              <w:rPr>
                <w:rFonts w:cs="Arial"/>
              </w:rPr>
            </w:pPr>
            <w:r>
              <w:rPr>
                <w:rFonts w:cs="Arial"/>
              </w:rPr>
              <w:t>Menu</w:t>
            </w:r>
          </w:p>
        </w:tc>
        <w:tc>
          <w:tcPr>
            <w:tcW w:w="2114" w:type="dxa"/>
          </w:tcPr>
          <w:p w:rsidR="00DD643F" w:rsidRDefault="00DD643F" w:rsidP="00113AC9">
            <w:pPr>
              <w:spacing w:before="80" w:after="80"/>
              <w:jc w:val="both"/>
              <w:rPr>
                <w:rFonts w:cs="Arial"/>
              </w:rPr>
            </w:pPr>
            <w:r>
              <w:rPr>
                <w:rFonts w:cs="Arial"/>
              </w:rPr>
              <w:t>Link</w:t>
            </w:r>
          </w:p>
        </w:tc>
        <w:tc>
          <w:tcPr>
            <w:tcW w:w="4860" w:type="dxa"/>
          </w:tcPr>
          <w:p w:rsidR="00DD643F" w:rsidRDefault="00DD643F" w:rsidP="00113AC9">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113AC9">
            <w:pPr>
              <w:spacing w:before="80" w:after="80"/>
              <w:jc w:val="both"/>
              <w:rPr>
                <w:rFonts w:cs="Arial"/>
              </w:rPr>
            </w:pPr>
            <w:r>
              <w:rPr>
                <w:rFonts w:cs="Arial"/>
              </w:rPr>
              <w:t>Cart</w:t>
            </w:r>
          </w:p>
        </w:tc>
        <w:tc>
          <w:tcPr>
            <w:tcW w:w="2114" w:type="dxa"/>
          </w:tcPr>
          <w:p w:rsidR="00DD643F" w:rsidRDefault="00DD643F" w:rsidP="00113AC9">
            <w:pPr>
              <w:spacing w:before="80" w:after="80"/>
              <w:jc w:val="both"/>
              <w:rPr>
                <w:rFonts w:cs="Arial"/>
              </w:rPr>
            </w:pPr>
            <w:r>
              <w:rPr>
                <w:rFonts w:cs="Arial"/>
              </w:rPr>
              <w:t>Link</w:t>
            </w:r>
          </w:p>
        </w:tc>
        <w:tc>
          <w:tcPr>
            <w:tcW w:w="4860" w:type="dxa"/>
          </w:tcPr>
          <w:p w:rsidR="00DD643F" w:rsidRDefault="00DD643F" w:rsidP="00113AC9">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4" w:name="_Toc11657928"/>
      <w:r>
        <w:lastRenderedPageBreak/>
        <w:t>Cart Empty</w:t>
      </w:r>
      <w:bookmarkEnd w:id="34"/>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113AC9">
        <w:trPr>
          <w:jc w:val="center"/>
        </w:trPr>
        <w:tc>
          <w:tcPr>
            <w:tcW w:w="1661" w:type="dxa"/>
            <w:shd w:val="clear" w:color="auto" w:fill="F4B083" w:themeFill="accent2" w:themeFillTint="99"/>
          </w:tcPr>
          <w:p w:rsidR="00DD643F" w:rsidRPr="001363C4" w:rsidRDefault="00DD643F" w:rsidP="00113AC9">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113AC9">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113AC9">
            <w:pPr>
              <w:spacing w:before="80" w:after="80"/>
              <w:jc w:val="both"/>
              <w:rPr>
                <w:rFonts w:cs="Arial"/>
                <w:b/>
              </w:rPr>
            </w:pPr>
            <w:r>
              <w:rPr>
                <w:rFonts w:cs="Arial"/>
                <w:b/>
              </w:rPr>
              <w:t>Description</w:t>
            </w:r>
          </w:p>
        </w:tc>
      </w:tr>
      <w:tr w:rsidR="00DD643F" w:rsidRPr="001363C4" w:rsidTr="00113AC9">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113AC9">
            <w:pPr>
              <w:spacing w:before="80" w:after="80"/>
              <w:jc w:val="both"/>
              <w:rPr>
                <w:rFonts w:cs="Arial"/>
              </w:rPr>
            </w:pPr>
            <w:r>
              <w:rPr>
                <w:rFonts w:cs="Arial"/>
              </w:rPr>
              <w:t>Link</w:t>
            </w:r>
          </w:p>
        </w:tc>
        <w:tc>
          <w:tcPr>
            <w:tcW w:w="4860" w:type="dxa"/>
          </w:tcPr>
          <w:p w:rsidR="00DD643F" w:rsidRDefault="00DD643F" w:rsidP="00113AC9">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113AC9">
        <w:tblPrEx>
          <w:jc w:val="left"/>
        </w:tblPrEx>
        <w:tc>
          <w:tcPr>
            <w:tcW w:w="1661" w:type="dxa"/>
          </w:tcPr>
          <w:p w:rsidR="00DD643F" w:rsidRDefault="00DD643F" w:rsidP="00113AC9">
            <w:pPr>
              <w:spacing w:before="80" w:after="80"/>
              <w:jc w:val="both"/>
              <w:rPr>
                <w:rFonts w:cs="Arial"/>
              </w:rPr>
            </w:pPr>
            <w:r>
              <w:rPr>
                <w:rFonts w:cs="Arial"/>
              </w:rPr>
              <w:t>Cart</w:t>
            </w:r>
          </w:p>
        </w:tc>
        <w:tc>
          <w:tcPr>
            <w:tcW w:w="2114" w:type="dxa"/>
          </w:tcPr>
          <w:p w:rsidR="00DD643F" w:rsidRDefault="00DD643F" w:rsidP="00113AC9">
            <w:pPr>
              <w:spacing w:before="80" w:after="80"/>
              <w:jc w:val="both"/>
              <w:rPr>
                <w:rFonts w:cs="Arial"/>
              </w:rPr>
            </w:pPr>
            <w:r>
              <w:rPr>
                <w:rFonts w:cs="Arial"/>
              </w:rPr>
              <w:t>Link</w:t>
            </w:r>
          </w:p>
        </w:tc>
        <w:tc>
          <w:tcPr>
            <w:tcW w:w="4860" w:type="dxa"/>
          </w:tcPr>
          <w:p w:rsidR="00DD643F" w:rsidRDefault="00DD643F" w:rsidP="00113AC9">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5" w:name="_Toc11657929"/>
      <w:r>
        <w:lastRenderedPageBreak/>
        <w:t>Remove item from Cart (</w:t>
      </w:r>
      <w:r w:rsidR="00500A1B">
        <w:t>TYUC</w:t>
      </w:r>
      <w:r>
        <w:t>005)</w:t>
      </w:r>
      <w:bookmarkEnd w:id="35"/>
    </w:p>
    <w:p w:rsidR="00C521D6" w:rsidRDefault="00C521D6" w:rsidP="00C521D6">
      <w:pPr>
        <w:pStyle w:val="Heading2"/>
        <w:numPr>
          <w:ilvl w:val="1"/>
          <w:numId w:val="29"/>
        </w:numPr>
      </w:pPr>
      <w:bookmarkStart w:id="36" w:name="_Toc11657930"/>
      <w:r>
        <w:t>R</w:t>
      </w:r>
      <w:r w:rsidR="00B3654D">
        <w:t>emove Cart</w:t>
      </w:r>
      <w:bookmarkEnd w:id="36"/>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7" w:name="_Toc11657931"/>
      <w:bookmarkEnd w:id="21"/>
      <w:bookmarkEnd w:id="22"/>
      <w:r>
        <w:t>Standards and Guidelines</w:t>
      </w:r>
      <w:bookmarkEnd w:id="37"/>
    </w:p>
    <w:p w:rsidR="005670B6" w:rsidRDefault="001363C4" w:rsidP="00DC7AAF">
      <w:pPr>
        <w:pStyle w:val="Heading2"/>
      </w:pPr>
      <w:bookmarkStart w:id="38" w:name="_Toc11657932"/>
      <w:r>
        <w:t>HTML</w:t>
      </w:r>
      <w:bookmarkEnd w:id="38"/>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39" w:name="_Toc11657933"/>
      <w:r>
        <w:t>CSS</w:t>
      </w:r>
      <w:bookmarkEnd w:id="39"/>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0" w:name="_Toc11657934"/>
      <w:bookmarkStart w:id="41" w:name="_Toc81026474"/>
      <w:bookmarkStart w:id="42" w:name="_Toc246846481"/>
      <w:r>
        <w:t>JavaScript</w:t>
      </w:r>
      <w:bookmarkEnd w:id="40"/>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3" w:name="_Toc16251232"/>
      <w:bookmarkStart w:id="44" w:name="_Toc16916553"/>
      <w:bookmarkStart w:id="45" w:name="_Toc18470293"/>
      <w:bookmarkStart w:id="46" w:name="_Toc18470499"/>
      <w:bookmarkStart w:id="47" w:name="_Toc18470845"/>
      <w:bookmarkStart w:id="48" w:name="_Toc18934638"/>
      <w:bookmarkStart w:id="49" w:name="_Toc31869176"/>
      <w:bookmarkStart w:id="50" w:name="_Toc16251234"/>
      <w:bookmarkStart w:id="51" w:name="_Toc16916555"/>
      <w:bookmarkStart w:id="52" w:name="_Toc18470295"/>
      <w:bookmarkStart w:id="53" w:name="_Toc18470501"/>
      <w:bookmarkStart w:id="54" w:name="_Toc18470847"/>
      <w:bookmarkStart w:id="55" w:name="_Toc18934640"/>
      <w:bookmarkStart w:id="56" w:name="_Toc31869178"/>
      <w:bookmarkStart w:id="57" w:name="_Toc16251235"/>
      <w:bookmarkStart w:id="58" w:name="_Toc16916556"/>
      <w:bookmarkStart w:id="59" w:name="_Toc18470296"/>
      <w:bookmarkStart w:id="60" w:name="_Toc18470502"/>
      <w:bookmarkStart w:id="61" w:name="_Toc18470848"/>
      <w:bookmarkStart w:id="62" w:name="_Toc18934641"/>
      <w:bookmarkStart w:id="63" w:name="_Toc31869179"/>
      <w:bookmarkStart w:id="64" w:name="_Toc16251236"/>
      <w:bookmarkStart w:id="65" w:name="_Toc16916557"/>
      <w:bookmarkStart w:id="66" w:name="_Toc18470297"/>
      <w:bookmarkStart w:id="67" w:name="_Toc18470503"/>
      <w:bookmarkStart w:id="68" w:name="_Toc18470849"/>
      <w:bookmarkStart w:id="69" w:name="_Toc18934642"/>
      <w:bookmarkStart w:id="70" w:name="_Toc3186918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13AC9" w:rsidP="00181AAE">
      <w:pPr>
        <w:pStyle w:val="Heading1"/>
      </w:pPr>
      <w:bookmarkStart w:id="71" w:name="_Toc11657935"/>
      <w:bookmarkEnd w:id="41"/>
      <w:bookmarkEnd w:id="42"/>
      <w:r>
        <w:t xml:space="preserve">Git </w:t>
      </w:r>
      <w:bookmarkStart w:id="72" w:name="_GoBack"/>
      <w:bookmarkEnd w:id="72"/>
      <w:r w:rsidR="00181AAE">
        <w:t>Submission</w:t>
      </w:r>
      <w:bookmarkEnd w:id="71"/>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r w:rsidR="003C1167">
        <w:t>truYum</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047" w:rsidRDefault="00996047">
      <w:r>
        <w:separator/>
      </w:r>
    </w:p>
  </w:endnote>
  <w:endnote w:type="continuationSeparator" w:id="0">
    <w:p w:rsidR="00996047" w:rsidRDefault="0099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113AC9" w:rsidTr="00A40616">
      <w:trPr>
        <w:trHeight w:val="540"/>
      </w:trPr>
      <w:tc>
        <w:tcPr>
          <w:tcW w:w="7891" w:type="dxa"/>
          <w:gridSpan w:val="3"/>
          <w:shd w:val="clear" w:color="auto" w:fill="auto"/>
          <w:tcMar>
            <w:bottom w:w="115" w:type="dxa"/>
          </w:tcMar>
          <w:vAlign w:val="bottom"/>
        </w:tcPr>
        <w:p w:rsidR="00113AC9" w:rsidRPr="00A40616" w:rsidRDefault="00113AC9"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113AC9" w:rsidRDefault="00113AC9"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113AC9" w:rsidTr="00BC557C">
      <w:tc>
        <w:tcPr>
          <w:tcW w:w="1440" w:type="dxa"/>
          <w:shd w:val="clear" w:color="auto" w:fill="auto"/>
          <w:tcMar>
            <w:top w:w="115" w:type="dxa"/>
          </w:tcMar>
          <w:vAlign w:val="bottom"/>
        </w:tcPr>
        <w:p w:rsidR="00113AC9" w:rsidRPr="00594865" w:rsidRDefault="00113AC9"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113AC9" w:rsidRPr="00594865" w:rsidRDefault="00113AC9"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113AC9" w:rsidRPr="00594865" w:rsidRDefault="00113AC9"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3A10CA">
            <w:rPr>
              <w:noProof/>
              <w:sz w:val="18"/>
              <w:szCs w:val="18"/>
            </w:rPr>
            <w:t>17</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3A10CA">
            <w:rPr>
              <w:noProof/>
              <w:sz w:val="18"/>
              <w:szCs w:val="18"/>
            </w:rPr>
            <w:t>17</w:t>
          </w:r>
          <w:r w:rsidRPr="00A40616">
            <w:rPr>
              <w:noProof/>
              <w:sz w:val="18"/>
              <w:szCs w:val="18"/>
            </w:rPr>
            <w:fldChar w:fldCharType="end"/>
          </w:r>
        </w:p>
      </w:tc>
      <w:tc>
        <w:tcPr>
          <w:tcW w:w="2459" w:type="dxa"/>
          <w:vMerge/>
          <w:shd w:val="clear" w:color="auto" w:fill="auto"/>
        </w:tcPr>
        <w:p w:rsidR="00113AC9" w:rsidRDefault="00113AC9" w:rsidP="00A40616">
          <w:pPr>
            <w:pStyle w:val="Footer"/>
            <w:tabs>
              <w:tab w:val="clear" w:pos="8640"/>
              <w:tab w:val="right" w:pos="9900"/>
            </w:tabs>
            <w:spacing w:before="0" w:after="0" w:line="240" w:lineRule="auto"/>
          </w:pPr>
        </w:p>
      </w:tc>
    </w:tr>
  </w:tbl>
  <w:p w:rsidR="00113AC9" w:rsidRDefault="00113AC9"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113AC9" w:rsidTr="00A40616">
      <w:trPr>
        <w:trHeight w:val="540"/>
      </w:trPr>
      <w:tc>
        <w:tcPr>
          <w:tcW w:w="7891" w:type="dxa"/>
          <w:gridSpan w:val="2"/>
          <w:shd w:val="clear" w:color="auto" w:fill="auto"/>
          <w:tcMar>
            <w:bottom w:w="115" w:type="dxa"/>
          </w:tcMar>
          <w:vAlign w:val="bottom"/>
        </w:tcPr>
        <w:p w:rsidR="00113AC9" w:rsidRPr="00A40616" w:rsidRDefault="00113AC9"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113AC9" w:rsidRDefault="00113AC9"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113AC9" w:rsidTr="00A40616">
      <w:tc>
        <w:tcPr>
          <w:tcW w:w="1440" w:type="dxa"/>
          <w:shd w:val="clear" w:color="auto" w:fill="auto"/>
          <w:tcMar>
            <w:top w:w="115" w:type="dxa"/>
          </w:tcMar>
          <w:vAlign w:val="bottom"/>
        </w:tcPr>
        <w:p w:rsidR="00113AC9" w:rsidRPr="00594865" w:rsidRDefault="00113AC9"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113AC9" w:rsidRPr="00594865" w:rsidRDefault="00113AC9"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113AC9" w:rsidRDefault="00113AC9" w:rsidP="00A40616">
          <w:pPr>
            <w:pStyle w:val="Footer"/>
            <w:tabs>
              <w:tab w:val="clear" w:pos="8640"/>
              <w:tab w:val="right" w:pos="9900"/>
            </w:tabs>
            <w:spacing w:before="0" w:after="0" w:line="240" w:lineRule="auto"/>
          </w:pPr>
        </w:p>
      </w:tc>
    </w:tr>
  </w:tbl>
  <w:p w:rsidR="00113AC9" w:rsidRPr="002B50D0" w:rsidRDefault="00113AC9"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047" w:rsidRDefault="00996047">
      <w:r>
        <w:separator/>
      </w:r>
    </w:p>
  </w:footnote>
  <w:footnote w:type="continuationSeparator" w:id="0">
    <w:p w:rsidR="00996047" w:rsidRDefault="0099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AC9" w:rsidRDefault="00113AC9"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3AC9"/>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10CA"/>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96047"/>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AA93C"/>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3.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36968-9B8E-4B96-98AA-55882635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1592</TotalTime>
  <Pages>1</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16505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Dhandayudhapani, Priyadharsini (Cognizant)</cp:lastModifiedBy>
  <cp:revision>43</cp:revision>
  <cp:lastPrinted>2015-06-18T10:03:00Z</cp:lastPrinted>
  <dcterms:created xsi:type="dcterms:W3CDTF">2019-05-03T12:51:00Z</dcterms:created>
  <dcterms:modified xsi:type="dcterms:W3CDTF">2019-12-06T12:33:00Z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